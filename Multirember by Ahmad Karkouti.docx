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4E55E" w14:textId="77777777" w:rsidR="00595C3E" w:rsidRPr="00595C3E" w:rsidRDefault="00595C3E" w:rsidP="00595C3E">
      <w:pPr>
        <w:jc w:val="center"/>
        <w:rPr>
          <w:lang w:val="en-GB"/>
        </w:rPr>
      </w:pPr>
      <w:r w:rsidRPr="00595C3E">
        <w:rPr>
          <w:lang w:val="en-GB"/>
        </w:rPr>
        <w:t>This is my introduction.</w:t>
      </w:r>
    </w:p>
    <w:p w14:paraId="4B0029E7" w14:textId="77777777" w:rsidR="00595C3E" w:rsidRPr="00595C3E" w:rsidRDefault="00595C3E" w:rsidP="00595C3E">
      <w:pPr>
        <w:jc w:val="center"/>
        <w:rPr>
          <w:lang w:val="en-GB"/>
        </w:rPr>
      </w:pPr>
    </w:p>
    <w:p w14:paraId="21C77582" w14:textId="77777777" w:rsidR="00595C3E" w:rsidRPr="00595C3E" w:rsidRDefault="00595C3E" w:rsidP="00595C3E">
      <w:pPr>
        <w:jc w:val="center"/>
        <w:rPr>
          <w:lang w:val="en-GB"/>
        </w:rPr>
      </w:pPr>
      <w:r w:rsidRPr="00595C3E">
        <w:rPr>
          <w:lang w:val="en-GB"/>
        </w:rPr>
        <w:t xml:space="preserve">Racket is a multi-paradigm programming language in the Lisp-Scheme family. Part of its goal is to operate as a platform for language creation, design, and implementation. The platform provides a development environment called DrRacket which is written in Racket itself. The IDE is used in the "ProgramByDesign" outreach program in an </w:t>
      </w:r>
      <w:proofErr w:type="spellStart"/>
      <w:r w:rsidRPr="00595C3E">
        <w:rPr>
          <w:lang w:val="en-GB"/>
        </w:rPr>
        <w:t>endeavor</w:t>
      </w:r>
      <w:proofErr w:type="spellEnd"/>
      <w:r w:rsidRPr="00595C3E">
        <w:rPr>
          <w:lang w:val="en-GB"/>
        </w:rPr>
        <w:t xml:space="preserve"> to turn programming into an essential part of the liberal arts curriculum. Racket's core language includes modules, lexical closures, tail calls, delimited continuations, parameters and more.</w:t>
      </w:r>
    </w:p>
    <w:p w14:paraId="7BF3D0AB" w14:textId="77777777" w:rsidR="00595C3E" w:rsidRPr="00595C3E" w:rsidRDefault="00595C3E" w:rsidP="00595C3E">
      <w:pPr>
        <w:jc w:val="center"/>
        <w:rPr>
          <w:lang w:val="en-GB"/>
        </w:rPr>
      </w:pPr>
      <w:r w:rsidRPr="00595C3E">
        <w:rPr>
          <w:lang w:val="en-GB"/>
        </w:rPr>
        <w:t>The language also comes with primitives, which regulates resource administration and enables the language to act like an operating system for loading and organizing other programs.</w:t>
      </w:r>
    </w:p>
    <w:p w14:paraId="53992529" w14:textId="77777777" w:rsidR="00595C3E" w:rsidRPr="00595C3E" w:rsidRDefault="00595C3E" w:rsidP="00595C3E">
      <w:pPr>
        <w:jc w:val="center"/>
        <w:rPr>
          <w:lang w:val="en-GB"/>
        </w:rPr>
      </w:pPr>
      <w:r w:rsidRPr="00595C3E">
        <w:rPr>
          <w:lang w:val="en-GB"/>
        </w:rPr>
        <w:t>Further extensions to the language are developed using powerful macro systems, which can control all properties of a language. Distinct from other programming languages that have an absence of macro systems, language constructs in Racket are created on top of the base language using macros.\\</w:t>
      </w:r>
    </w:p>
    <w:p w14:paraId="0FBFE314" w14:textId="6CA3A7CF" w:rsidR="00595C3E" w:rsidRPr="00595C3E" w:rsidRDefault="00595C3E" w:rsidP="00595C3E">
      <w:pPr>
        <w:jc w:val="center"/>
        <w:rPr>
          <w:lang w:val="en-GB"/>
        </w:rPr>
      </w:pPr>
      <w:r w:rsidRPr="00595C3E">
        <w:rPr>
          <w:lang w:val="en-GB"/>
        </w:rPr>
        <w:t>Lisp is a family of programming languages with a unique, fully parenthesized prefix notation. Only Fortran is older than lisp making it the second-oldest high-level programming language still in prevalent use today. Lisp has changed a lot all since it began and today, the best-known p</w:t>
      </w:r>
      <w:r>
        <w:rPr>
          <w:lang w:val="en-GB"/>
        </w:rPr>
        <w:t>urpose Lisp dialect is Scheme.</w:t>
      </w:r>
    </w:p>
    <w:p w14:paraId="29B16DE3" w14:textId="77777777" w:rsidR="00595C3E" w:rsidRPr="00595C3E" w:rsidRDefault="00595C3E" w:rsidP="00595C3E">
      <w:pPr>
        <w:jc w:val="center"/>
        <w:rPr>
          <w:lang w:val="en-GB"/>
        </w:rPr>
      </w:pPr>
      <w:r w:rsidRPr="00595C3E">
        <w:rPr>
          <w:lang w:val="en-GB"/>
        </w:rPr>
        <w:t>Scheme is a programming language that provisions several paradigms, and that includes functional programming which is one of the main dialects of Lisp. Distinct from Common Lisp, Scheme follows a plain design attitude stipulating a small standard core with powerful tools for language extension.\\</w:t>
      </w:r>
    </w:p>
    <w:p w14:paraId="79E3DF26" w14:textId="77777777" w:rsidR="00595C3E" w:rsidRPr="00595C3E" w:rsidRDefault="00595C3E" w:rsidP="00595C3E">
      <w:pPr>
        <w:jc w:val="center"/>
        <w:rPr>
          <w:lang w:val="en-GB"/>
        </w:rPr>
      </w:pPr>
      <w:r w:rsidRPr="00595C3E">
        <w:rPr>
          <w:lang w:val="en-GB"/>
        </w:rPr>
        <w:t xml:space="preserve">Functional programming languages are especially devised to manage symbolic computation and list processing applications. Functional programming is grounded upon mathematical functions. Some of the prevalent functional programming languages involve: Lisp, Python, </w:t>
      </w:r>
      <w:proofErr w:type="spellStart"/>
      <w:r w:rsidRPr="00595C3E">
        <w:rPr>
          <w:lang w:val="en-GB"/>
        </w:rPr>
        <w:t>Erlang</w:t>
      </w:r>
      <w:proofErr w:type="spellEnd"/>
      <w:r w:rsidRPr="00595C3E">
        <w:rPr>
          <w:lang w:val="en-GB"/>
        </w:rPr>
        <w:t xml:space="preserve">, Haskell, </w:t>
      </w:r>
      <w:proofErr w:type="spellStart"/>
      <w:r w:rsidRPr="00595C3E">
        <w:rPr>
          <w:lang w:val="en-GB"/>
        </w:rPr>
        <w:t>Clojure</w:t>
      </w:r>
      <w:proofErr w:type="spellEnd"/>
      <w:r w:rsidRPr="00595C3E">
        <w:rPr>
          <w:lang w:val="en-GB"/>
        </w:rPr>
        <w:t>, and more.</w:t>
      </w:r>
    </w:p>
    <w:p w14:paraId="133BDDD6" w14:textId="77777777" w:rsidR="00595C3E" w:rsidRPr="00595C3E" w:rsidRDefault="00595C3E" w:rsidP="00595C3E">
      <w:pPr>
        <w:jc w:val="center"/>
        <w:rPr>
          <w:lang w:val="en-GB"/>
        </w:rPr>
      </w:pPr>
    </w:p>
    <w:p w14:paraId="7ABA1ACD" w14:textId="77777777" w:rsidR="00595C3E" w:rsidRPr="00595C3E" w:rsidRDefault="00595C3E" w:rsidP="00595C3E">
      <w:pPr>
        <w:jc w:val="center"/>
        <w:rPr>
          <w:lang w:val="en-GB"/>
        </w:rPr>
      </w:pPr>
      <w:r w:rsidRPr="00595C3E">
        <w:rPr>
          <w:lang w:val="en-GB"/>
        </w:rPr>
        <w:t xml:space="preserve">In order to explain </w:t>
      </w:r>
      <w:proofErr w:type="spellStart"/>
      <w:r w:rsidRPr="00595C3E">
        <w:rPr>
          <w:lang w:val="en-GB"/>
        </w:rPr>
        <w:t>Multirember</w:t>
      </w:r>
      <w:proofErr w:type="spellEnd"/>
      <w:r w:rsidRPr="00595C3E">
        <w:rPr>
          <w:lang w:val="en-GB"/>
        </w:rPr>
        <w:t xml:space="preserve">, I will start by explaining </w:t>
      </w:r>
      <w:proofErr w:type="spellStart"/>
      <w:r w:rsidRPr="00595C3E">
        <w:rPr>
          <w:lang w:val="en-GB"/>
        </w:rPr>
        <w:t>Rember</w:t>
      </w:r>
      <w:proofErr w:type="spellEnd"/>
      <w:r w:rsidRPr="00595C3E">
        <w:rPr>
          <w:lang w:val="en-GB"/>
        </w:rPr>
        <w:t>.</w:t>
      </w:r>
    </w:p>
    <w:p w14:paraId="558625A9" w14:textId="77777777" w:rsidR="00595C3E" w:rsidRPr="00595C3E" w:rsidRDefault="00595C3E" w:rsidP="00595C3E">
      <w:pPr>
        <w:jc w:val="center"/>
        <w:rPr>
          <w:lang w:val="en-GB"/>
        </w:rPr>
      </w:pPr>
    </w:p>
    <w:p w14:paraId="2FB9EC2F" w14:textId="77777777" w:rsidR="00595C3E" w:rsidRPr="00595C3E" w:rsidRDefault="00595C3E" w:rsidP="00595C3E">
      <w:pPr>
        <w:jc w:val="center"/>
        <w:rPr>
          <w:lang w:val="en-GB"/>
        </w:rPr>
      </w:pPr>
      <w:proofErr w:type="spellStart"/>
      <w:r w:rsidRPr="00595C3E">
        <w:rPr>
          <w:lang w:val="en-GB"/>
        </w:rPr>
        <w:t>Rember</w:t>
      </w:r>
      <w:proofErr w:type="spellEnd"/>
      <w:r w:rsidRPr="00595C3E">
        <w:rPr>
          <w:lang w:val="en-GB"/>
        </w:rPr>
        <w:t xml:space="preserve"> is a function that removes the first instance of the first parameter from the second parameter.</w:t>
      </w:r>
    </w:p>
    <w:p w14:paraId="0AA68904" w14:textId="77777777" w:rsidR="00595C3E" w:rsidRPr="00595C3E" w:rsidRDefault="00595C3E" w:rsidP="00595C3E">
      <w:pPr>
        <w:jc w:val="center"/>
        <w:rPr>
          <w:lang w:val="en-GB"/>
        </w:rPr>
      </w:pPr>
    </w:p>
    <w:p w14:paraId="7006EFA0" w14:textId="77777777" w:rsidR="00595C3E" w:rsidRPr="00595C3E" w:rsidRDefault="00595C3E" w:rsidP="00595C3E">
      <w:pPr>
        <w:jc w:val="center"/>
        <w:rPr>
          <w:lang w:val="en-GB"/>
        </w:rPr>
      </w:pPr>
      <w:r w:rsidRPr="00595C3E">
        <w:rPr>
          <w:lang w:val="en-GB"/>
        </w:rPr>
        <w:t xml:space="preserve">We begin by defining the function </w:t>
      </w:r>
      <w:proofErr w:type="spellStart"/>
      <w:r w:rsidRPr="00595C3E">
        <w:rPr>
          <w:lang w:val="en-GB"/>
        </w:rPr>
        <w:t>rember</w:t>
      </w:r>
      <w:proofErr w:type="spellEnd"/>
      <w:r w:rsidRPr="00595C3E">
        <w:rPr>
          <w:lang w:val="en-GB"/>
        </w:rPr>
        <w:t xml:space="preserve"> and assigning it with an anonymous function "lambda" that allows us to write local functions that can be passed as arguments or returned as the value of function calls.</w:t>
      </w:r>
    </w:p>
    <w:p w14:paraId="5523BDB4" w14:textId="77777777" w:rsidR="00595C3E" w:rsidRPr="00595C3E" w:rsidRDefault="00595C3E" w:rsidP="00595C3E">
      <w:pPr>
        <w:jc w:val="center"/>
        <w:rPr>
          <w:lang w:val="en-GB"/>
        </w:rPr>
      </w:pPr>
      <w:r w:rsidRPr="00595C3E">
        <w:rPr>
          <w:lang w:val="en-GB"/>
        </w:rPr>
        <w:t xml:space="preserve"> We allocate "lambda" with 2 arguments a and lat, so that the first parameter can be removed from the second one.</w:t>
      </w:r>
    </w:p>
    <w:p w14:paraId="57318C43" w14:textId="77777777" w:rsidR="00595C3E" w:rsidRPr="00595C3E" w:rsidRDefault="00595C3E" w:rsidP="00595C3E">
      <w:pPr>
        <w:jc w:val="center"/>
        <w:rPr>
          <w:lang w:val="en-GB"/>
        </w:rPr>
      </w:pPr>
    </w:p>
    <w:p w14:paraId="5A482ACC" w14:textId="77777777" w:rsidR="00595C3E" w:rsidRPr="00595C3E" w:rsidRDefault="00595C3E" w:rsidP="00595C3E">
      <w:pPr>
        <w:jc w:val="center"/>
        <w:rPr>
          <w:lang w:val="en-GB"/>
        </w:rPr>
      </w:pPr>
      <w:r w:rsidRPr="00595C3E">
        <w:rPr>
          <w:lang w:val="en-GB"/>
        </w:rPr>
        <w:t>Within that function we start a conditional statement. Our conditional statement contains 2 expressions, the first expression is checking if lat is null and if it is then the body of that expression is outputting "</w:t>
      </w:r>
      <w:proofErr w:type="gramStart"/>
      <w:r w:rsidRPr="00595C3E">
        <w:rPr>
          <w:lang w:val="en-GB"/>
        </w:rPr>
        <w:t>quote(</w:t>
      </w:r>
      <w:proofErr w:type="gramEnd"/>
      <w:r w:rsidRPr="00595C3E">
        <w:rPr>
          <w:lang w:val="en-GB"/>
        </w:rPr>
        <w:t>)" which is an empty list '() and ignoring the rest of the expressions.\\</w:t>
      </w:r>
    </w:p>
    <w:p w14:paraId="1D9ECC26" w14:textId="77777777" w:rsidR="00595C3E" w:rsidRPr="00595C3E" w:rsidRDefault="00595C3E" w:rsidP="00595C3E">
      <w:pPr>
        <w:jc w:val="center"/>
        <w:rPr>
          <w:lang w:val="en-GB"/>
        </w:rPr>
      </w:pPr>
    </w:p>
    <w:p w14:paraId="700A80D4" w14:textId="77777777" w:rsidR="00595C3E" w:rsidRPr="00595C3E" w:rsidRDefault="00595C3E" w:rsidP="00595C3E">
      <w:pPr>
        <w:jc w:val="center"/>
        <w:rPr>
          <w:lang w:val="en-GB"/>
        </w:rPr>
      </w:pPr>
    </w:p>
    <w:p w14:paraId="5DFD399A" w14:textId="77777777" w:rsidR="00595C3E" w:rsidRPr="00595C3E" w:rsidRDefault="00595C3E" w:rsidP="00595C3E">
      <w:pPr>
        <w:jc w:val="center"/>
        <w:rPr>
          <w:lang w:val="en-GB"/>
        </w:rPr>
      </w:pPr>
      <w:r w:rsidRPr="00595C3E">
        <w:rPr>
          <w:lang w:val="en-GB"/>
        </w:rPr>
        <w:lastRenderedPageBreak/>
        <w:t xml:space="preserve">If lat is not null, the second expression comes to check if the first atom of lat is equal to our first parameter of "lambda" which is a, and if it is equal, the body of the second expression comes to output the </w:t>
      </w:r>
      <w:proofErr w:type="spellStart"/>
      <w:r w:rsidRPr="00595C3E">
        <w:rPr>
          <w:lang w:val="en-GB"/>
        </w:rPr>
        <w:t>cdr</w:t>
      </w:r>
      <w:proofErr w:type="spellEnd"/>
      <w:r w:rsidRPr="00595C3E">
        <w:rPr>
          <w:lang w:val="en-GB"/>
        </w:rPr>
        <w:t xml:space="preserve"> of lat and ignoring any other expressions.\\</w:t>
      </w:r>
    </w:p>
    <w:p w14:paraId="5697BB0F" w14:textId="77777777" w:rsidR="00595C3E" w:rsidRPr="00595C3E" w:rsidRDefault="00595C3E" w:rsidP="00595C3E">
      <w:pPr>
        <w:jc w:val="center"/>
        <w:rPr>
          <w:lang w:val="en-GB"/>
        </w:rPr>
      </w:pPr>
    </w:p>
    <w:p w14:paraId="15F020CB" w14:textId="77777777" w:rsidR="00595C3E" w:rsidRPr="00595C3E" w:rsidRDefault="00595C3E" w:rsidP="00595C3E">
      <w:pPr>
        <w:jc w:val="center"/>
        <w:rPr>
          <w:lang w:val="en-GB"/>
        </w:rPr>
      </w:pPr>
    </w:p>
    <w:p w14:paraId="3826C644" w14:textId="77777777" w:rsidR="00595C3E" w:rsidRPr="00595C3E" w:rsidRDefault="00595C3E" w:rsidP="00595C3E">
      <w:pPr>
        <w:jc w:val="center"/>
        <w:rPr>
          <w:lang w:val="en-GB"/>
        </w:rPr>
      </w:pPr>
      <w:r w:rsidRPr="00595C3E">
        <w:rPr>
          <w:lang w:val="en-GB"/>
        </w:rPr>
        <w:t>While if both expressions turn out to be false then the else statement which is always true comes to action by constructing a new list with first atom of lat, since the first atom of lat is not equal to the first parameter of "lambda" and then calling the "</w:t>
      </w:r>
      <w:proofErr w:type="spellStart"/>
      <w:r w:rsidRPr="00595C3E">
        <w:rPr>
          <w:lang w:val="en-GB"/>
        </w:rPr>
        <w:t>rember</w:t>
      </w:r>
      <w:proofErr w:type="spellEnd"/>
      <w:r w:rsidRPr="00595C3E">
        <w:rPr>
          <w:lang w:val="en-GB"/>
        </w:rPr>
        <w:t xml:space="preserve">" function again but only on the </w:t>
      </w:r>
      <w:proofErr w:type="spellStart"/>
      <w:r w:rsidRPr="00595C3E">
        <w:rPr>
          <w:lang w:val="en-GB"/>
        </w:rPr>
        <w:t>cdr</w:t>
      </w:r>
      <w:proofErr w:type="spellEnd"/>
      <w:r w:rsidRPr="00595C3E">
        <w:rPr>
          <w:lang w:val="en-GB"/>
        </w:rPr>
        <w:t xml:space="preserve"> of lat and this loop will keep on going until the first instance of atom "a" has been removed from the "lat" list and the function will then output the new list which excludes the first instance of atom "a".</w:t>
      </w:r>
    </w:p>
    <w:p w14:paraId="4290F339" w14:textId="77777777" w:rsidR="00595C3E" w:rsidRPr="00595C3E" w:rsidRDefault="00595C3E" w:rsidP="00595C3E">
      <w:pPr>
        <w:jc w:val="center"/>
        <w:rPr>
          <w:lang w:val="en-GB"/>
        </w:rPr>
      </w:pPr>
    </w:p>
    <w:p w14:paraId="231DE960" w14:textId="77777777" w:rsidR="00595C3E" w:rsidRPr="00595C3E" w:rsidRDefault="00595C3E" w:rsidP="00595C3E">
      <w:pPr>
        <w:jc w:val="center"/>
        <w:rPr>
          <w:lang w:val="en-GB"/>
        </w:rPr>
      </w:pPr>
      <w:r w:rsidRPr="00595C3E">
        <w:rPr>
          <w:lang w:val="en-GB"/>
        </w:rPr>
        <w:t xml:space="preserve">Unlike </w:t>
      </w:r>
      <w:proofErr w:type="spellStart"/>
      <w:r w:rsidRPr="00595C3E">
        <w:rPr>
          <w:lang w:val="en-GB"/>
        </w:rPr>
        <w:t>rember</w:t>
      </w:r>
      <w:proofErr w:type="spellEnd"/>
      <w:r w:rsidRPr="00595C3E">
        <w:rPr>
          <w:lang w:val="en-GB"/>
        </w:rPr>
        <w:t xml:space="preserve">, </w:t>
      </w:r>
      <w:proofErr w:type="spellStart"/>
      <w:r w:rsidRPr="00595C3E">
        <w:rPr>
          <w:lang w:val="en-GB"/>
        </w:rPr>
        <w:t>multirember</w:t>
      </w:r>
      <w:proofErr w:type="spellEnd"/>
      <w:r w:rsidRPr="00595C3E">
        <w:rPr>
          <w:lang w:val="en-GB"/>
        </w:rPr>
        <w:t xml:space="preserve"> is a function that removes all instances of the first parameter from the second parameter and not just the first instance.</w:t>
      </w:r>
    </w:p>
    <w:p w14:paraId="4D8EBB20" w14:textId="77777777" w:rsidR="00595C3E" w:rsidRPr="00595C3E" w:rsidRDefault="00595C3E" w:rsidP="00595C3E">
      <w:pPr>
        <w:jc w:val="center"/>
        <w:rPr>
          <w:lang w:val="en-GB"/>
        </w:rPr>
      </w:pPr>
    </w:p>
    <w:p w14:paraId="5A89DADD" w14:textId="77777777" w:rsidR="00595C3E" w:rsidRPr="00595C3E" w:rsidRDefault="00595C3E" w:rsidP="00595C3E">
      <w:pPr>
        <w:jc w:val="center"/>
        <w:rPr>
          <w:lang w:val="en-GB"/>
        </w:rPr>
      </w:pPr>
      <w:r w:rsidRPr="00595C3E">
        <w:rPr>
          <w:lang w:val="en-GB"/>
        </w:rPr>
        <w:t xml:space="preserve">Similar to the </w:t>
      </w:r>
      <w:proofErr w:type="spellStart"/>
      <w:r w:rsidRPr="00595C3E">
        <w:rPr>
          <w:lang w:val="en-GB"/>
        </w:rPr>
        <w:t>rember</w:t>
      </w:r>
      <w:proofErr w:type="spellEnd"/>
      <w:r w:rsidRPr="00595C3E">
        <w:rPr>
          <w:lang w:val="en-GB"/>
        </w:rPr>
        <w:t xml:space="preserve"> function, we begin by defining the function </w:t>
      </w:r>
      <w:proofErr w:type="spellStart"/>
      <w:r w:rsidRPr="00595C3E">
        <w:rPr>
          <w:lang w:val="en-GB"/>
        </w:rPr>
        <w:t>multirember</w:t>
      </w:r>
      <w:proofErr w:type="spellEnd"/>
      <w:r w:rsidRPr="00595C3E">
        <w:rPr>
          <w:lang w:val="en-GB"/>
        </w:rPr>
        <w:t xml:space="preserve"> and assigning it with an anonymous function "lambda" that allows us to write local functions that can be passed as arguments or returned as the value of function calls.</w:t>
      </w:r>
    </w:p>
    <w:p w14:paraId="759E43E6" w14:textId="77777777" w:rsidR="00595C3E" w:rsidRPr="00595C3E" w:rsidRDefault="00595C3E" w:rsidP="00595C3E">
      <w:pPr>
        <w:jc w:val="center"/>
        <w:rPr>
          <w:lang w:val="en-GB"/>
        </w:rPr>
      </w:pPr>
      <w:r w:rsidRPr="00595C3E">
        <w:rPr>
          <w:lang w:val="en-GB"/>
        </w:rPr>
        <w:t xml:space="preserve"> We allocate "lambda" with 2 arguments a and lat, so that the first parameter can be removed from the second one.\\</w:t>
      </w:r>
    </w:p>
    <w:p w14:paraId="539FB2CF" w14:textId="77777777" w:rsidR="00595C3E" w:rsidRPr="00595C3E" w:rsidRDefault="00595C3E" w:rsidP="00595C3E">
      <w:pPr>
        <w:jc w:val="center"/>
        <w:rPr>
          <w:lang w:val="en-GB"/>
        </w:rPr>
      </w:pPr>
      <w:r w:rsidRPr="00595C3E">
        <w:rPr>
          <w:lang w:val="en-GB"/>
        </w:rPr>
        <w:t xml:space="preserve"> </w:t>
      </w:r>
    </w:p>
    <w:p w14:paraId="309B8A8A" w14:textId="77777777" w:rsidR="00595C3E" w:rsidRPr="00595C3E" w:rsidRDefault="00595C3E" w:rsidP="00595C3E">
      <w:pPr>
        <w:jc w:val="center"/>
        <w:rPr>
          <w:lang w:val="en-GB"/>
        </w:rPr>
      </w:pPr>
      <w:r w:rsidRPr="00595C3E">
        <w:rPr>
          <w:lang w:val="en-GB"/>
        </w:rPr>
        <w:t>The first parameter "a" refers to an atom, and the second parameter "lat" refers to a list that the atom "a" will be removed from.</w:t>
      </w:r>
    </w:p>
    <w:p w14:paraId="6215CD89" w14:textId="77777777" w:rsidR="00595C3E" w:rsidRPr="00595C3E" w:rsidRDefault="00595C3E" w:rsidP="00595C3E">
      <w:pPr>
        <w:jc w:val="center"/>
        <w:rPr>
          <w:lang w:val="en-GB"/>
        </w:rPr>
      </w:pPr>
      <w:r w:rsidRPr="00595C3E">
        <w:rPr>
          <w:lang w:val="en-GB"/>
        </w:rPr>
        <w:t xml:space="preserve">Within the </w:t>
      </w:r>
      <w:proofErr w:type="spellStart"/>
      <w:r w:rsidRPr="00595C3E">
        <w:rPr>
          <w:lang w:val="en-GB"/>
        </w:rPr>
        <w:t>multirember</w:t>
      </w:r>
      <w:proofErr w:type="spellEnd"/>
      <w:r w:rsidRPr="00595C3E">
        <w:rPr>
          <w:lang w:val="en-GB"/>
        </w:rPr>
        <w:t xml:space="preserve"> function, we start a conditional statement.\\</w:t>
      </w:r>
    </w:p>
    <w:p w14:paraId="797AFCD9" w14:textId="77777777" w:rsidR="00595C3E" w:rsidRPr="00595C3E" w:rsidRDefault="00595C3E" w:rsidP="00595C3E">
      <w:pPr>
        <w:jc w:val="center"/>
        <w:rPr>
          <w:lang w:val="en-GB"/>
        </w:rPr>
      </w:pPr>
    </w:p>
    <w:p w14:paraId="7E43093D" w14:textId="77777777" w:rsidR="00595C3E" w:rsidRPr="00595C3E" w:rsidRDefault="00595C3E" w:rsidP="00595C3E">
      <w:pPr>
        <w:jc w:val="center"/>
        <w:rPr>
          <w:lang w:val="en-GB"/>
        </w:rPr>
      </w:pPr>
      <w:r w:rsidRPr="00595C3E">
        <w:rPr>
          <w:lang w:val="en-GB"/>
        </w:rPr>
        <w:t>The first expression in the conditional statement checks if the list "lat" is null, if the list "lat" is null then there is no point checking if anything is equal to our first parameter "a" because our list is empty, so the body of the expression would output "</w:t>
      </w:r>
      <w:proofErr w:type="gramStart"/>
      <w:r w:rsidRPr="00595C3E">
        <w:rPr>
          <w:lang w:val="en-GB"/>
        </w:rPr>
        <w:t>quote(</w:t>
      </w:r>
      <w:proofErr w:type="gramEnd"/>
      <w:r w:rsidRPr="00595C3E">
        <w:rPr>
          <w:lang w:val="en-GB"/>
        </w:rPr>
        <w:t>)" which is an empty list '() and the rest of the function would be ignored.\\</w:t>
      </w:r>
    </w:p>
    <w:p w14:paraId="6CC66577" w14:textId="77777777" w:rsidR="00595C3E" w:rsidRPr="00595C3E" w:rsidRDefault="00595C3E" w:rsidP="00595C3E">
      <w:pPr>
        <w:jc w:val="center"/>
        <w:rPr>
          <w:lang w:val="en-GB"/>
        </w:rPr>
      </w:pPr>
    </w:p>
    <w:p w14:paraId="02EAE464" w14:textId="77777777" w:rsidR="007B4F04" w:rsidRPr="007B4F04" w:rsidRDefault="007B4F04" w:rsidP="007B4F04">
      <w:pPr>
        <w:rPr>
          <w:lang w:val="en-GB"/>
        </w:rPr>
      </w:pPr>
      <w:r w:rsidRPr="007B4F04">
        <w:rPr>
          <w:lang w:val="en-GB"/>
        </w:rPr>
        <w:t xml:space="preserve">If the list "lat" is not null, an else statement which is always true will run. In the else </w:t>
      </w:r>
      <w:proofErr w:type="gramStart"/>
      <w:r w:rsidRPr="007B4F04">
        <w:rPr>
          <w:lang w:val="en-GB"/>
        </w:rPr>
        <w:t>statement</w:t>
      </w:r>
      <w:proofErr w:type="gramEnd"/>
      <w:r w:rsidRPr="007B4F04">
        <w:rPr>
          <w:lang w:val="en-GB"/>
        </w:rPr>
        <w:t xml:space="preserve"> another conditional statement will appear.  The first expression of the second conditional statement will check if the first atom of the list "lat" is equal to the first parameter of the lambda function "a", and if it is, the body of that expression will call the </w:t>
      </w:r>
      <w:proofErr w:type="spellStart"/>
      <w:r w:rsidRPr="007B4F04">
        <w:rPr>
          <w:lang w:val="en-GB"/>
        </w:rPr>
        <w:t>multirember</w:t>
      </w:r>
      <w:proofErr w:type="spellEnd"/>
      <w:r w:rsidRPr="007B4F04">
        <w:rPr>
          <w:lang w:val="en-GB"/>
        </w:rPr>
        <w:t xml:space="preserve"> function again but only on the </w:t>
      </w:r>
      <w:proofErr w:type="spellStart"/>
      <w:r w:rsidRPr="007B4F04">
        <w:rPr>
          <w:lang w:val="en-GB"/>
        </w:rPr>
        <w:t>cdr</w:t>
      </w:r>
      <w:proofErr w:type="spellEnd"/>
      <w:r w:rsidRPr="007B4F04">
        <w:rPr>
          <w:lang w:val="en-GB"/>
        </w:rPr>
        <w:t xml:space="preserve"> of the list "lat".\\</w:t>
      </w:r>
    </w:p>
    <w:p w14:paraId="08488395" w14:textId="77777777" w:rsidR="007B4F04" w:rsidRPr="007B4F04" w:rsidRDefault="007B4F04" w:rsidP="007B4F04">
      <w:pPr>
        <w:rPr>
          <w:lang w:val="en-GB"/>
        </w:rPr>
      </w:pPr>
    </w:p>
    <w:p w14:paraId="60ECA7E5" w14:textId="77777777" w:rsidR="007B4F04" w:rsidRPr="007B4F04" w:rsidRDefault="007B4F04" w:rsidP="007B4F04">
      <w:pPr>
        <w:rPr>
          <w:lang w:val="en-GB"/>
        </w:rPr>
      </w:pPr>
      <w:r w:rsidRPr="007B4F04">
        <w:rPr>
          <w:lang w:val="en-GB"/>
        </w:rPr>
        <w:t xml:space="preserve">The way it goes is that the function will loop as many times as there are atoms in the list plus 1. So for example if there are 5 atoms in the list "lat, the function will run 6 times each time checking if the first atom in the list is equal to the first parameter "a", and when it finds a match it will return only the </w:t>
      </w:r>
      <w:proofErr w:type="spellStart"/>
      <w:r w:rsidRPr="007B4F04">
        <w:rPr>
          <w:lang w:val="en-GB"/>
        </w:rPr>
        <w:t>cdr</w:t>
      </w:r>
      <w:proofErr w:type="spellEnd"/>
      <w:r w:rsidRPr="007B4F04">
        <w:rPr>
          <w:lang w:val="en-GB"/>
        </w:rPr>
        <w:t xml:space="preserve"> of the list so excluding the car of the list since it found a match of it being equal to "a", and it will call </w:t>
      </w:r>
      <w:proofErr w:type="spellStart"/>
      <w:r w:rsidRPr="007B4F04">
        <w:rPr>
          <w:lang w:val="en-GB"/>
        </w:rPr>
        <w:lastRenderedPageBreak/>
        <w:t>multirember</w:t>
      </w:r>
      <w:proofErr w:type="spellEnd"/>
      <w:r w:rsidRPr="007B4F04">
        <w:rPr>
          <w:lang w:val="en-GB"/>
        </w:rPr>
        <w:t xml:space="preserve"> again on this new constructed list that contains the </w:t>
      </w:r>
      <w:proofErr w:type="spellStart"/>
      <w:r w:rsidRPr="007B4F04">
        <w:rPr>
          <w:lang w:val="en-GB"/>
        </w:rPr>
        <w:t>cdr</w:t>
      </w:r>
      <w:proofErr w:type="spellEnd"/>
      <w:r w:rsidRPr="007B4F04">
        <w:rPr>
          <w:lang w:val="en-GB"/>
        </w:rPr>
        <w:t>, so that the second atom that we had in the old list has now become the first atom in our new constructed list.</w:t>
      </w:r>
    </w:p>
    <w:p w14:paraId="71F1F8EF" w14:textId="77777777" w:rsidR="007B4F04" w:rsidRPr="007B4F04" w:rsidRDefault="007B4F04" w:rsidP="007B4F04">
      <w:pPr>
        <w:rPr>
          <w:lang w:val="en-GB"/>
        </w:rPr>
      </w:pPr>
    </w:p>
    <w:p w14:paraId="6AE7EA4C" w14:textId="77777777" w:rsidR="007B4F04" w:rsidRPr="007B4F04" w:rsidRDefault="007B4F04" w:rsidP="007B4F04">
      <w:pPr>
        <w:rPr>
          <w:lang w:val="en-GB"/>
        </w:rPr>
      </w:pPr>
      <w:r w:rsidRPr="007B4F04">
        <w:rPr>
          <w:lang w:val="en-GB"/>
        </w:rPr>
        <w:t xml:space="preserve">When it doesn't find a match in the first atom of the list, it will construct a new list containing that first atom that is not equal to the first parameter "a", and calling </w:t>
      </w:r>
      <w:proofErr w:type="spellStart"/>
      <w:r w:rsidRPr="007B4F04">
        <w:rPr>
          <w:lang w:val="en-GB"/>
        </w:rPr>
        <w:t>multirember</w:t>
      </w:r>
      <w:proofErr w:type="spellEnd"/>
      <w:r w:rsidRPr="007B4F04">
        <w:rPr>
          <w:lang w:val="en-GB"/>
        </w:rPr>
        <w:t xml:space="preserve"> again but only on the </w:t>
      </w:r>
      <w:proofErr w:type="spellStart"/>
      <w:r w:rsidRPr="007B4F04">
        <w:rPr>
          <w:lang w:val="en-GB"/>
        </w:rPr>
        <w:t>cdr</w:t>
      </w:r>
      <w:proofErr w:type="spellEnd"/>
      <w:r w:rsidRPr="007B4F04">
        <w:rPr>
          <w:lang w:val="en-GB"/>
        </w:rPr>
        <w:t xml:space="preserve"> of the list "lat.</w:t>
      </w:r>
    </w:p>
    <w:p w14:paraId="5E146104" w14:textId="77777777" w:rsidR="007B4F04" w:rsidRPr="007B4F04" w:rsidRDefault="007B4F04" w:rsidP="007B4F04">
      <w:pPr>
        <w:rPr>
          <w:lang w:val="en-GB"/>
        </w:rPr>
      </w:pPr>
    </w:p>
    <w:p w14:paraId="122F6D43" w14:textId="4EDAB696" w:rsidR="00595C3E" w:rsidRPr="00595C3E" w:rsidRDefault="007B4F04" w:rsidP="007B4F04">
      <w:pPr>
        <w:rPr>
          <w:lang w:val="en-GB"/>
        </w:rPr>
      </w:pPr>
      <w:r w:rsidRPr="007B4F04">
        <w:rPr>
          <w:lang w:val="en-GB"/>
        </w:rPr>
        <w:t xml:space="preserve">This will keep going on until the list is empty, and when the function runs again it will stop at the condition where the list "lat" is null and output the new constructed list that excludes all instances </w:t>
      </w:r>
      <w:proofErr w:type="gramStart"/>
      <w:r w:rsidRPr="007B4F04">
        <w:rPr>
          <w:lang w:val="en-GB"/>
        </w:rPr>
        <w:t>of  the</w:t>
      </w:r>
      <w:proofErr w:type="gramEnd"/>
      <w:r w:rsidRPr="007B4F04">
        <w:rPr>
          <w:lang w:val="en-GB"/>
        </w:rPr>
        <w:t xml:space="preserve"> atom from the first parameter "a".</w:t>
      </w:r>
    </w:p>
    <w:p w14:paraId="44AB2170" w14:textId="11DF7EAD" w:rsidR="00150E8E" w:rsidRPr="00150E8E" w:rsidRDefault="00150E8E" w:rsidP="00595C3E">
      <w:pPr>
        <w:jc w:val="center"/>
        <w:rPr>
          <w:lang w:val="en-GB"/>
        </w:rPr>
      </w:pPr>
      <w:bookmarkStart w:id="0" w:name="_GoBack"/>
      <w:bookmarkEnd w:id="0"/>
    </w:p>
    <w:sectPr w:rsidR="00150E8E" w:rsidRPr="00150E8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509E9" w14:textId="77777777" w:rsidR="003E2205" w:rsidRDefault="003E2205">
      <w:r>
        <w:separator/>
      </w:r>
    </w:p>
    <w:p w14:paraId="5D39F6E6" w14:textId="77777777" w:rsidR="003E2205" w:rsidRDefault="003E2205"/>
  </w:endnote>
  <w:endnote w:type="continuationSeparator" w:id="0">
    <w:p w14:paraId="0CB3F65A" w14:textId="77777777" w:rsidR="003E2205" w:rsidRDefault="003E2205">
      <w:r>
        <w:continuationSeparator/>
      </w:r>
    </w:p>
    <w:p w14:paraId="6EFE98BC" w14:textId="77777777" w:rsidR="003E2205" w:rsidRDefault="003E2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44721" w14:paraId="0158A774" w14:textId="77777777">
      <w:sdt>
        <w:sdtPr>
          <w:alias w:val="Date"/>
          <w:tag w:val=""/>
          <w:id w:val="-600561709"/>
          <w:dataBinding w:prefixMappings="xmlns:ns0='http://schemas.microsoft.com/office/2006/coverPageProps' " w:xpath="/ns0:CoverPageProperties[1]/ns0:PublishDate[1]" w:storeItemID="{55AF091B-3C7A-41E3-B477-F2FDAA23CFDA}"/>
          <w:date w:fullDate="2018-02-26T00:00:00Z">
            <w:dateFormat w:val="M/d/yyyy"/>
            <w:lid w:val="en-US"/>
            <w:storeMappedDataAs w:val="dateTime"/>
            <w:calendar w:val="gregorian"/>
          </w:date>
        </w:sdtPr>
        <w:sdtEndPr/>
        <w:sdtContent>
          <w:tc>
            <w:tcPr>
              <w:tcW w:w="750" w:type="pct"/>
            </w:tcPr>
            <w:p w14:paraId="5F215009" w14:textId="0C53DFC3" w:rsidR="00344721" w:rsidRDefault="00B42653" w:rsidP="004831B8">
              <w:pPr>
                <w:pStyle w:val="Footer"/>
              </w:pPr>
              <w:r>
                <w:t>2/26/2018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C085C10" w14:textId="03275851" w:rsidR="00344721" w:rsidRDefault="00C772C3">
              <w:pPr>
                <w:pStyle w:val="Footer"/>
                <w:jc w:val="center"/>
              </w:pPr>
              <w:r>
                <w:t>Functional programming</w:t>
              </w:r>
            </w:p>
          </w:tc>
        </w:sdtContent>
      </w:sdt>
      <w:tc>
        <w:tcPr>
          <w:tcW w:w="750" w:type="pct"/>
        </w:tcPr>
        <w:p w14:paraId="07C08FC8" w14:textId="77777777" w:rsidR="00344721" w:rsidRDefault="00344721">
          <w:pPr>
            <w:pStyle w:val="Footer"/>
            <w:jc w:val="right"/>
          </w:pPr>
          <w:r>
            <w:fldChar w:fldCharType="begin"/>
          </w:r>
          <w:r>
            <w:instrText xml:space="preserve"> PAGE  \* Arabic </w:instrText>
          </w:r>
          <w:r>
            <w:fldChar w:fldCharType="separate"/>
          </w:r>
          <w:r w:rsidR="007B4F04">
            <w:rPr>
              <w:noProof/>
            </w:rPr>
            <w:t>2</w:t>
          </w:r>
          <w:r>
            <w:fldChar w:fldCharType="end"/>
          </w:r>
        </w:p>
      </w:tc>
    </w:tr>
  </w:tbl>
  <w:p w14:paraId="411CBEAB" w14:textId="77777777" w:rsidR="00344721" w:rsidRDefault="003447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8F9C5" w14:textId="77777777" w:rsidR="003E2205" w:rsidRDefault="003E2205">
      <w:r>
        <w:separator/>
      </w:r>
    </w:p>
    <w:p w14:paraId="6D92EBEE" w14:textId="77777777" w:rsidR="003E2205" w:rsidRDefault="003E2205"/>
  </w:footnote>
  <w:footnote w:type="continuationSeparator" w:id="0">
    <w:p w14:paraId="08E3FC34" w14:textId="77777777" w:rsidR="003E2205" w:rsidRDefault="003E2205">
      <w:r>
        <w:continuationSeparator/>
      </w:r>
    </w:p>
    <w:p w14:paraId="2D4F014D" w14:textId="77777777" w:rsidR="003E2205" w:rsidRDefault="003E220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179E2F22"/>
    <w:multiLevelType w:val="hybridMultilevel"/>
    <w:tmpl w:val="B4A8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B340E"/>
    <w:multiLevelType w:val="multilevel"/>
    <w:tmpl w:val="853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77C5D"/>
    <w:multiLevelType w:val="multilevel"/>
    <w:tmpl w:val="B33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E5"/>
    <w:rsid w:val="000175A0"/>
    <w:rsid w:val="00025C56"/>
    <w:rsid w:val="000334D7"/>
    <w:rsid w:val="00041299"/>
    <w:rsid w:val="000423EF"/>
    <w:rsid w:val="000450A0"/>
    <w:rsid w:val="00053A90"/>
    <w:rsid w:val="00067565"/>
    <w:rsid w:val="000765DD"/>
    <w:rsid w:val="000770D4"/>
    <w:rsid w:val="000B136B"/>
    <w:rsid w:val="000B203D"/>
    <w:rsid w:val="00102B6B"/>
    <w:rsid w:val="00116382"/>
    <w:rsid w:val="00123DB0"/>
    <w:rsid w:val="0013343B"/>
    <w:rsid w:val="001351F4"/>
    <w:rsid w:val="00142E31"/>
    <w:rsid w:val="00150E8E"/>
    <w:rsid w:val="00166603"/>
    <w:rsid w:val="00167C3E"/>
    <w:rsid w:val="00173157"/>
    <w:rsid w:val="00195CC7"/>
    <w:rsid w:val="001E0A4A"/>
    <w:rsid w:val="001F1A88"/>
    <w:rsid w:val="001F631C"/>
    <w:rsid w:val="0020204F"/>
    <w:rsid w:val="00225AD7"/>
    <w:rsid w:val="002315A8"/>
    <w:rsid w:val="00235DF2"/>
    <w:rsid w:val="00264156"/>
    <w:rsid w:val="002673A1"/>
    <w:rsid w:val="00271C55"/>
    <w:rsid w:val="00276ECE"/>
    <w:rsid w:val="00282ADA"/>
    <w:rsid w:val="002A6ABA"/>
    <w:rsid w:val="002D66F6"/>
    <w:rsid w:val="00324792"/>
    <w:rsid w:val="00344721"/>
    <w:rsid w:val="00355AA0"/>
    <w:rsid w:val="0039278E"/>
    <w:rsid w:val="00393844"/>
    <w:rsid w:val="003A4230"/>
    <w:rsid w:val="003A71CE"/>
    <w:rsid w:val="003B6035"/>
    <w:rsid w:val="003E2205"/>
    <w:rsid w:val="003F0174"/>
    <w:rsid w:val="003F7B25"/>
    <w:rsid w:val="00436718"/>
    <w:rsid w:val="0046710E"/>
    <w:rsid w:val="004748B5"/>
    <w:rsid w:val="00474964"/>
    <w:rsid w:val="00476746"/>
    <w:rsid w:val="004831B8"/>
    <w:rsid w:val="004A3CC1"/>
    <w:rsid w:val="004A6A0B"/>
    <w:rsid w:val="004D60EF"/>
    <w:rsid w:val="004F4E31"/>
    <w:rsid w:val="004F6F1A"/>
    <w:rsid w:val="0051244D"/>
    <w:rsid w:val="00515014"/>
    <w:rsid w:val="00536CB9"/>
    <w:rsid w:val="00542794"/>
    <w:rsid w:val="0054675A"/>
    <w:rsid w:val="005616FC"/>
    <w:rsid w:val="00564064"/>
    <w:rsid w:val="00586E23"/>
    <w:rsid w:val="005948FE"/>
    <w:rsid w:val="00595C3E"/>
    <w:rsid w:val="005C3CA8"/>
    <w:rsid w:val="005E0CFF"/>
    <w:rsid w:val="005E19A3"/>
    <w:rsid w:val="00616A28"/>
    <w:rsid w:val="00621BBC"/>
    <w:rsid w:val="006479EF"/>
    <w:rsid w:val="0068428E"/>
    <w:rsid w:val="00687EA5"/>
    <w:rsid w:val="00692B68"/>
    <w:rsid w:val="00695389"/>
    <w:rsid w:val="00697479"/>
    <w:rsid w:val="006D318C"/>
    <w:rsid w:val="006D3BB4"/>
    <w:rsid w:val="006D6924"/>
    <w:rsid w:val="006F42E3"/>
    <w:rsid w:val="006F769E"/>
    <w:rsid w:val="007072E8"/>
    <w:rsid w:val="007577CB"/>
    <w:rsid w:val="0076084F"/>
    <w:rsid w:val="00765583"/>
    <w:rsid w:val="00773A0E"/>
    <w:rsid w:val="007B4F04"/>
    <w:rsid w:val="007B62D2"/>
    <w:rsid w:val="007F677C"/>
    <w:rsid w:val="00811DFE"/>
    <w:rsid w:val="008445BA"/>
    <w:rsid w:val="00844728"/>
    <w:rsid w:val="00883193"/>
    <w:rsid w:val="00885E6D"/>
    <w:rsid w:val="0089680B"/>
    <w:rsid w:val="008C03CC"/>
    <w:rsid w:val="008C5FC0"/>
    <w:rsid w:val="008F1B4C"/>
    <w:rsid w:val="008F4106"/>
    <w:rsid w:val="009227C7"/>
    <w:rsid w:val="0095700A"/>
    <w:rsid w:val="009807E3"/>
    <w:rsid w:val="009A44DE"/>
    <w:rsid w:val="009D383A"/>
    <w:rsid w:val="009D5F0E"/>
    <w:rsid w:val="009E7CA6"/>
    <w:rsid w:val="009F45BC"/>
    <w:rsid w:val="009F6720"/>
    <w:rsid w:val="00A056F1"/>
    <w:rsid w:val="00A1292D"/>
    <w:rsid w:val="00A23939"/>
    <w:rsid w:val="00A34C04"/>
    <w:rsid w:val="00A60C1F"/>
    <w:rsid w:val="00A67730"/>
    <w:rsid w:val="00A70B1C"/>
    <w:rsid w:val="00A746EE"/>
    <w:rsid w:val="00AA6A02"/>
    <w:rsid w:val="00AD66AC"/>
    <w:rsid w:val="00AE56D6"/>
    <w:rsid w:val="00B03B8D"/>
    <w:rsid w:val="00B30630"/>
    <w:rsid w:val="00B37CF8"/>
    <w:rsid w:val="00B42653"/>
    <w:rsid w:val="00B43FC6"/>
    <w:rsid w:val="00B57D68"/>
    <w:rsid w:val="00B62ED5"/>
    <w:rsid w:val="00B92A21"/>
    <w:rsid w:val="00BB5BA3"/>
    <w:rsid w:val="00BD1AF2"/>
    <w:rsid w:val="00BD4E77"/>
    <w:rsid w:val="00BE3895"/>
    <w:rsid w:val="00BE698E"/>
    <w:rsid w:val="00BE72E5"/>
    <w:rsid w:val="00C05E68"/>
    <w:rsid w:val="00C0769B"/>
    <w:rsid w:val="00C513D0"/>
    <w:rsid w:val="00C57934"/>
    <w:rsid w:val="00C57FF5"/>
    <w:rsid w:val="00C60514"/>
    <w:rsid w:val="00C755E6"/>
    <w:rsid w:val="00C772C3"/>
    <w:rsid w:val="00C9054A"/>
    <w:rsid w:val="00CC5AE3"/>
    <w:rsid w:val="00CC6727"/>
    <w:rsid w:val="00CC697E"/>
    <w:rsid w:val="00CD5894"/>
    <w:rsid w:val="00CF237B"/>
    <w:rsid w:val="00D10251"/>
    <w:rsid w:val="00D10E8F"/>
    <w:rsid w:val="00D53EE4"/>
    <w:rsid w:val="00D7323D"/>
    <w:rsid w:val="00D901E5"/>
    <w:rsid w:val="00DA714D"/>
    <w:rsid w:val="00DB462B"/>
    <w:rsid w:val="00DC0224"/>
    <w:rsid w:val="00DC6D63"/>
    <w:rsid w:val="00DF6D7A"/>
    <w:rsid w:val="00E069C7"/>
    <w:rsid w:val="00E21893"/>
    <w:rsid w:val="00E231AC"/>
    <w:rsid w:val="00E27CB5"/>
    <w:rsid w:val="00E32CA1"/>
    <w:rsid w:val="00E52373"/>
    <w:rsid w:val="00EC0823"/>
    <w:rsid w:val="00EC1BD5"/>
    <w:rsid w:val="00EC6011"/>
    <w:rsid w:val="00ED6467"/>
    <w:rsid w:val="00EE7788"/>
    <w:rsid w:val="00F206DC"/>
    <w:rsid w:val="00F95514"/>
    <w:rsid w:val="00F97EB9"/>
    <w:rsid w:val="00FA2888"/>
    <w:rsid w:val="00FA7A5C"/>
    <w:rsid w:val="00FB6341"/>
    <w:rsid w:val="00FC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A07E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E27CB5"/>
    <w:rPr>
      <w:color w:val="F7B615" w:themeColor="hyperlink"/>
      <w:u w:val="single"/>
    </w:rPr>
  </w:style>
  <w:style w:type="character" w:styleId="FollowedHyperlink">
    <w:name w:val="FollowedHyperlink"/>
    <w:basedOn w:val="DefaultParagraphFont"/>
    <w:uiPriority w:val="99"/>
    <w:semiHidden/>
    <w:unhideWhenUsed/>
    <w:rsid w:val="00E27CB5"/>
    <w:rPr>
      <w:color w:val="704404" w:themeColor="followedHyperlink"/>
      <w:u w:val="single"/>
    </w:rPr>
  </w:style>
  <w:style w:type="paragraph" w:styleId="NormalWeb">
    <w:name w:val="Normal (Web)"/>
    <w:basedOn w:val="Normal"/>
    <w:uiPriority w:val="99"/>
    <w:unhideWhenUsed/>
    <w:rsid w:val="00E27CB5"/>
    <w:pPr>
      <w:spacing w:before="100" w:beforeAutospacing="1" w:after="100" w:afterAutospacing="1"/>
      <w:ind w:left="0" w:right="0"/>
    </w:pPr>
    <w:rPr>
      <w:rFonts w:ascii="Times New Roman" w:hAnsi="Times New Roman" w:cs="Times New Roman"/>
      <w:kern w:val="0"/>
      <w:sz w:val="24"/>
      <w:szCs w:val="24"/>
      <w:lang w:eastAsia="en-US"/>
      <w14:ligatures w14:val="none"/>
    </w:rPr>
  </w:style>
  <w:style w:type="paragraph" w:styleId="ListParagraph">
    <w:name w:val="List Paragraph"/>
    <w:basedOn w:val="Normal"/>
    <w:uiPriority w:val="34"/>
    <w:unhideWhenUsed/>
    <w:qFormat/>
    <w:rsid w:val="009D383A"/>
    <w:pPr>
      <w:ind w:left="720"/>
      <w:contextualSpacing/>
    </w:pPr>
  </w:style>
  <w:style w:type="paragraph" w:styleId="PlainText">
    <w:name w:val="Plain Text"/>
    <w:basedOn w:val="Normal"/>
    <w:link w:val="PlainTextChar"/>
    <w:uiPriority w:val="99"/>
    <w:rsid w:val="00A056F1"/>
    <w:pPr>
      <w:spacing w:after="0"/>
      <w:ind w:left="0" w:right="0"/>
    </w:pPr>
    <w:rPr>
      <w:rFonts w:ascii="Courier New" w:eastAsia="Times New Roman" w:hAnsi="Courier New" w:cs="Times New Roman"/>
      <w:kern w:val="0"/>
      <w:sz w:val="20"/>
      <w:szCs w:val="20"/>
      <w:lang w:eastAsia="en-US"/>
      <w14:ligatures w14:val="none"/>
    </w:rPr>
  </w:style>
  <w:style w:type="character" w:customStyle="1" w:styleId="PlainTextChar">
    <w:name w:val="Plain Text Char"/>
    <w:basedOn w:val="DefaultParagraphFont"/>
    <w:link w:val="PlainText"/>
    <w:uiPriority w:val="99"/>
    <w:rsid w:val="00A056F1"/>
    <w:rPr>
      <w:rFonts w:ascii="Courier New" w:eastAsia="Times New Roman" w:hAnsi="Courier New" w:cs="Times New Roman"/>
      <w:kern w:val="0"/>
      <w:sz w:val="20"/>
      <w:szCs w:val="20"/>
      <w:lang w:eastAsia="en-US"/>
      <w14:ligatures w14:val="none"/>
    </w:rPr>
  </w:style>
  <w:style w:type="paragraph" w:styleId="TOC1">
    <w:name w:val="toc 1"/>
    <w:basedOn w:val="Normal"/>
    <w:next w:val="Normal"/>
    <w:autoRedefine/>
    <w:uiPriority w:val="39"/>
    <w:unhideWhenUsed/>
    <w:rsid w:val="0013343B"/>
    <w:pPr>
      <w:spacing w:before="120" w:after="0"/>
      <w:ind w:left="0"/>
    </w:pPr>
    <w:rPr>
      <w:b/>
      <w:bCs/>
      <w:sz w:val="24"/>
      <w:szCs w:val="24"/>
    </w:rPr>
  </w:style>
  <w:style w:type="paragraph" w:styleId="TOC2">
    <w:name w:val="toc 2"/>
    <w:basedOn w:val="Normal"/>
    <w:next w:val="Normal"/>
    <w:autoRedefine/>
    <w:uiPriority w:val="39"/>
    <w:unhideWhenUsed/>
    <w:rsid w:val="0013343B"/>
    <w:pPr>
      <w:spacing w:after="0"/>
      <w:ind w:left="220"/>
    </w:pPr>
    <w:rPr>
      <w:b/>
      <w:bCs/>
    </w:rPr>
  </w:style>
  <w:style w:type="paragraph" w:styleId="TOC3">
    <w:name w:val="toc 3"/>
    <w:basedOn w:val="Normal"/>
    <w:next w:val="Normal"/>
    <w:autoRedefine/>
    <w:uiPriority w:val="39"/>
    <w:unhideWhenUsed/>
    <w:rsid w:val="0013343B"/>
    <w:pPr>
      <w:spacing w:after="0"/>
      <w:ind w:left="440"/>
    </w:pPr>
  </w:style>
  <w:style w:type="paragraph" w:styleId="TOC4">
    <w:name w:val="toc 4"/>
    <w:basedOn w:val="Normal"/>
    <w:next w:val="Normal"/>
    <w:autoRedefine/>
    <w:uiPriority w:val="39"/>
    <w:semiHidden/>
    <w:unhideWhenUsed/>
    <w:rsid w:val="0013343B"/>
    <w:pPr>
      <w:spacing w:after="0"/>
      <w:ind w:left="660"/>
    </w:pPr>
    <w:rPr>
      <w:sz w:val="20"/>
      <w:szCs w:val="20"/>
    </w:rPr>
  </w:style>
  <w:style w:type="paragraph" w:styleId="TOC5">
    <w:name w:val="toc 5"/>
    <w:basedOn w:val="Normal"/>
    <w:next w:val="Normal"/>
    <w:autoRedefine/>
    <w:uiPriority w:val="39"/>
    <w:semiHidden/>
    <w:unhideWhenUsed/>
    <w:rsid w:val="0013343B"/>
    <w:pPr>
      <w:spacing w:after="0"/>
      <w:ind w:left="880"/>
    </w:pPr>
    <w:rPr>
      <w:sz w:val="20"/>
      <w:szCs w:val="20"/>
    </w:rPr>
  </w:style>
  <w:style w:type="paragraph" w:styleId="TOC6">
    <w:name w:val="toc 6"/>
    <w:basedOn w:val="Normal"/>
    <w:next w:val="Normal"/>
    <w:autoRedefine/>
    <w:uiPriority w:val="39"/>
    <w:semiHidden/>
    <w:unhideWhenUsed/>
    <w:rsid w:val="0013343B"/>
    <w:pPr>
      <w:spacing w:after="0"/>
      <w:ind w:left="1100"/>
    </w:pPr>
    <w:rPr>
      <w:sz w:val="20"/>
      <w:szCs w:val="20"/>
    </w:rPr>
  </w:style>
  <w:style w:type="paragraph" w:styleId="TOC7">
    <w:name w:val="toc 7"/>
    <w:basedOn w:val="Normal"/>
    <w:next w:val="Normal"/>
    <w:autoRedefine/>
    <w:uiPriority w:val="39"/>
    <w:semiHidden/>
    <w:unhideWhenUsed/>
    <w:rsid w:val="0013343B"/>
    <w:pPr>
      <w:spacing w:after="0"/>
      <w:ind w:left="1320"/>
    </w:pPr>
    <w:rPr>
      <w:sz w:val="20"/>
      <w:szCs w:val="20"/>
    </w:rPr>
  </w:style>
  <w:style w:type="paragraph" w:styleId="TOC8">
    <w:name w:val="toc 8"/>
    <w:basedOn w:val="Normal"/>
    <w:next w:val="Normal"/>
    <w:autoRedefine/>
    <w:uiPriority w:val="39"/>
    <w:semiHidden/>
    <w:unhideWhenUsed/>
    <w:rsid w:val="0013343B"/>
    <w:pPr>
      <w:spacing w:after="0"/>
      <w:ind w:left="1540"/>
    </w:pPr>
    <w:rPr>
      <w:sz w:val="20"/>
      <w:szCs w:val="20"/>
    </w:rPr>
  </w:style>
  <w:style w:type="paragraph" w:styleId="TOC9">
    <w:name w:val="toc 9"/>
    <w:basedOn w:val="Normal"/>
    <w:next w:val="Normal"/>
    <w:autoRedefine/>
    <w:uiPriority w:val="39"/>
    <w:semiHidden/>
    <w:unhideWhenUsed/>
    <w:rsid w:val="0013343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2575">
      <w:bodyDiv w:val="1"/>
      <w:marLeft w:val="0"/>
      <w:marRight w:val="0"/>
      <w:marTop w:val="0"/>
      <w:marBottom w:val="0"/>
      <w:divBdr>
        <w:top w:val="none" w:sz="0" w:space="0" w:color="auto"/>
        <w:left w:val="none" w:sz="0" w:space="0" w:color="auto"/>
        <w:bottom w:val="none" w:sz="0" w:space="0" w:color="auto"/>
        <w:right w:val="none" w:sz="0" w:space="0" w:color="auto"/>
      </w:divBdr>
    </w:div>
    <w:div w:id="113912187">
      <w:bodyDiv w:val="1"/>
      <w:marLeft w:val="0"/>
      <w:marRight w:val="0"/>
      <w:marTop w:val="0"/>
      <w:marBottom w:val="0"/>
      <w:divBdr>
        <w:top w:val="none" w:sz="0" w:space="0" w:color="auto"/>
        <w:left w:val="none" w:sz="0" w:space="0" w:color="auto"/>
        <w:bottom w:val="none" w:sz="0" w:space="0" w:color="auto"/>
        <w:right w:val="none" w:sz="0" w:space="0" w:color="auto"/>
      </w:divBdr>
    </w:div>
    <w:div w:id="258802454">
      <w:bodyDiv w:val="1"/>
      <w:marLeft w:val="0"/>
      <w:marRight w:val="0"/>
      <w:marTop w:val="0"/>
      <w:marBottom w:val="0"/>
      <w:divBdr>
        <w:top w:val="none" w:sz="0" w:space="0" w:color="auto"/>
        <w:left w:val="none" w:sz="0" w:space="0" w:color="auto"/>
        <w:bottom w:val="none" w:sz="0" w:space="0" w:color="auto"/>
        <w:right w:val="none" w:sz="0" w:space="0" w:color="auto"/>
      </w:divBdr>
    </w:div>
    <w:div w:id="360320376">
      <w:bodyDiv w:val="1"/>
      <w:marLeft w:val="0"/>
      <w:marRight w:val="0"/>
      <w:marTop w:val="0"/>
      <w:marBottom w:val="0"/>
      <w:divBdr>
        <w:top w:val="none" w:sz="0" w:space="0" w:color="auto"/>
        <w:left w:val="none" w:sz="0" w:space="0" w:color="auto"/>
        <w:bottom w:val="none" w:sz="0" w:space="0" w:color="auto"/>
        <w:right w:val="none" w:sz="0" w:space="0" w:color="auto"/>
      </w:divBdr>
    </w:div>
    <w:div w:id="376047126">
      <w:bodyDiv w:val="1"/>
      <w:marLeft w:val="0"/>
      <w:marRight w:val="0"/>
      <w:marTop w:val="0"/>
      <w:marBottom w:val="0"/>
      <w:divBdr>
        <w:top w:val="none" w:sz="0" w:space="0" w:color="auto"/>
        <w:left w:val="none" w:sz="0" w:space="0" w:color="auto"/>
        <w:bottom w:val="none" w:sz="0" w:space="0" w:color="auto"/>
        <w:right w:val="none" w:sz="0" w:space="0" w:color="auto"/>
      </w:divBdr>
    </w:div>
    <w:div w:id="377046069">
      <w:bodyDiv w:val="1"/>
      <w:marLeft w:val="0"/>
      <w:marRight w:val="0"/>
      <w:marTop w:val="0"/>
      <w:marBottom w:val="0"/>
      <w:divBdr>
        <w:top w:val="none" w:sz="0" w:space="0" w:color="auto"/>
        <w:left w:val="none" w:sz="0" w:space="0" w:color="auto"/>
        <w:bottom w:val="none" w:sz="0" w:space="0" w:color="auto"/>
        <w:right w:val="none" w:sz="0" w:space="0" w:color="auto"/>
      </w:divBdr>
    </w:div>
    <w:div w:id="779420067">
      <w:bodyDiv w:val="1"/>
      <w:marLeft w:val="0"/>
      <w:marRight w:val="0"/>
      <w:marTop w:val="0"/>
      <w:marBottom w:val="0"/>
      <w:divBdr>
        <w:top w:val="none" w:sz="0" w:space="0" w:color="auto"/>
        <w:left w:val="none" w:sz="0" w:space="0" w:color="auto"/>
        <w:bottom w:val="none" w:sz="0" w:space="0" w:color="auto"/>
        <w:right w:val="none" w:sz="0" w:space="0" w:color="auto"/>
      </w:divBdr>
    </w:div>
    <w:div w:id="813572067">
      <w:bodyDiv w:val="1"/>
      <w:marLeft w:val="0"/>
      <w:marRight w:val="0"/>
      <w:marTop w:val="0"/>
      <w:marBottom w:val="0"/>
      <w:divBdr>
        <w:top w:val="none" w:sz="0" w:space="0" w:color="auto"/>
        <w:left w:val="none" w:sz="0" w:space="0" w:color="auto"/>
        <w:bottom w:val="none" w:sz="0" w:space="0" w:color="auto"/>
        <w:right w:val="none" w:sz="0" w:space="0" w:color="auto"/>
      </w:divBdr>
    </w:div>
    <w:div w:id="953906216">
      <w:bodyDiv w:val="1"/>
      <w:marLeft w:val="0"/>
      <w:marRight w:val="0"/>
      <w:marTop w:val="0"/>
      <w:marBottom w:val="0"/>
      <w:divBdr>
        <w:top w:val="none" w:sz="0" w:space="0" w:color="auto"/>
        <w:left w:val="none" w:sz="0" w:space="0" w:color="auto"/>
        <w:bottom w:val="none" w:sz="0" w:space="0" w:color="auto"/>
        <w:right w:val="none" w:sz="0" w:space="0" w:color="auto"/>
      </w:divBdr>
    </w:div>
    <w:div w:id="1126049626">
      <w:bodyDiv w:val="1"/>
      <w:marLeft w:val="0"/>
      <w:marRight w:val="0"/>
      <w:marTop w:val="0"/>
      <w:marBottom w:val="0"/>
      <w:divBdr>
        <w:top w:val="none" w:sz="0" w:space="0" w:color="auto"/>
        <w:left w:val="none" w:sz="0" w:space="0" w:color="auto"/>
        <w:bottom w:val="none" w:sz="0" w:space="0" w:color="auto"/>
        <w:right w:val="none" w:sz="0" w:space="0" w:color="auto"/>
      </w:divBdr>
    </w:div>
    <w:div w:id="1219976091">
      <w:bodyDiv w:val="1"/>
      <w:marLeft w:val="0"/>
      <w:marRight w:val="0"/>
      <w:marTop w:val="0"/>
      <w:marBottom w:val="0"/>
      <w:divBdr>
        <w:top w:val="none" w:sz="0" w:space="0" w:color="auto"/>
        <w:left w:val="none" w:sz="0" w:space="0" w:color="auto"/>
        <w:bottom w:val="none" w:sz="0" w:space="0" w:color="auto"/>
        <w:right w:val="none" w:sz="0" w:space="0" w:color="auto"/>
      </w:divBdr>
    </w:div>
    <w:div w:id="1270502880">
      <w:bodyDiv w:val="1"/>
      <w:marLeft w:val="0"/>
      <w:marRight w:val="0"/>
      <w:marTop w:val="0"/>
      <w:marBottom w:val="0"/>
      <w:divBdr>
        <w:top w:val="none" w:sz="0" w:space="0" w:color="auto"/>
        <w:left w:val="none" w:sz="0" w:space="0" w:color="auto"/>
        <w:bottom w:val="none" w:sz="0" w:space="0" w:color="auto"/>
        <w:right w:val="none" w:sz="0" w:space="0" w:color="auto"/>
      </w:divBdr>
    </w:div>
    <w:div w:id="1289433708">
      <w:bodyDiv w:val="1"/>
      <w:marLeft w:val="0"/>
      <w:marRight w:val="0"/>
      <w:marTop w:val="0"/>
      <w:marBottom w:val="0"/>
      <w:divBdr>
        <w:top w:val="none" w:sz="0" w:space="0" w:color="auto"/>
        <w:left w:val="none" w:sz="0" w:space="0" w:color="auto"/>
        <w:bottom w:val="none" w:sz="0" w:space="0" w:color="auto"/>
        <w:right w:val="none" w:sz="0" w:space="0" w:color="auto"/>
      </w:divBdr>
    </w:div>
    <w:div w:id="1605111827">
      <w:bodyDiv w:val="1"/>
      <w:marLeft w:val="0"/>
      <w:marRight w:val="0"/>
      <w:marTop w:val="0"/>
      <w:marBottom w:val="0"/>
      <w:divBdr>
        <w:top w:val="none" w:sz="0" w:space="0" w:color="auto"/>
        <w:left w:val="none" w:sz="0" w:space="0" w:color="auto"/>
        <w:bottom w:val="none" w:sz="0" w:space="0" w:color="auto"/>
        <w:right w:val="none" w:sz="0" w:space="0" w:color="auto"/>
      </w:divBdr>
    </w:div>
    <w:div w:id="1729763189">
      <w:bodyDiv w:val="1"/>
      <w:marLeft w:val="0"/>
      <w:marRight w:val="0"/>
      <w:marTop w:val="0"/>
      <w:marBottom w:val="0"/>
      <w:divBdr>
        <w:top w:val="none" w:sz="0" w:space="0" w:color="auto"/>
        <w:left w:val="none" w:sz="0" w:space="0" w:color="auto"/>
        <w:bottom w:val="none" w:sz="0" w:space="0" w:color="auto"/>
        <w:right w:val="none" w:sz="0" w:space="0" w:color="auto"/>
      </w:divBdr>
    </w:div>
    <w:div w:id="1795056379">
      <w:bodyDiv w:val="1"/>
      <w:marLeft w:val="0"/>
      <w:marRight w:val="0"/>
      <w:marTop w:val="0"/>
      <w:marBottom w:val="0"/>
      <w:divBdr>
        <w:top w:val="none" w:sz="0" w:space="0" w:color="auto"/>
        <w:left w:val="none" w:sz="0" w:space="0" w:color="auto"/>
        <w:bottom w:val="none" w:sz="0" w:space="0" w:color="auto"/>
        <w:right w:val="none" w:sz="0" w:space="0" w:color="auto"/>
      </w:divBdr>
    </w:div>
    <w:div w:id="1866287037">
      <w:bodyDiv w:val="1"/>
      <w:marLeft w:val="0"/>
      <w:marRight w:val="0"/>
      <w:marTop w:val="0"/>
      <w:marBottom w:val="0"/>
      <w:divBdr>
        <w:top w:val="none" w:sz="0" w:space="0" w:color="auto"/>
        <w:left w:val="none" w:sz="0" w:space="0" w:color="auto"/>
        <w:bottom w:val="none" w:sz="0" w:space="0" w:color="auto"/>
        <w:right w:val="none" w:sz="0" w:space="0" w:color="auto"/>
      </w:divBdr>
    </w:div>
    <w:div w:id="1930846552">
      <w:bodyDiv w:val="1"/>
      <w:marLeft w:val="0"/>
      <w:marRight w:val="0"/>
      <w:marTop w:val="0"/>
      <w:marBottom w:val="0"/>
      <w:divBdr>
        <w:top w:val="none" w:sz="0" w:space="0" w:color="auto"/>
        <w:left w:val="none" w:sz="0" w:space="0" w:color="auto"/>
        <w:bottom w:val="none" w:sz="0" w:space="0" w:color="auto"/>
        <w:right w:val="none" w:sz="0" w:space="0" w:color="auto"/>
      </w:divBdr>
    </w:div>
    <w:div w:id="1938444370">
      <w:bodyDiv w:val="1"/>
      <w:marLeft w:val="0"/>
      <w:marRight w:val="0"/>
      <w:marTop w:val="0"/>
      <w:marBottom w:val="0"/>
      <w:divBdr>
        <w:top w:val="none" w:sz="0" w:space="0" w:color="auto"/>
        <w:left w:val="none" w:sz="0" w:space="0" w:color="auto"/>
        <w:bottom w:val="none" w:sz="0" w:space="0" w:color="auto"/>
        <w:right w:val="none" w:sz="0" w:space="0" w:color="auto"/>
      </w:divBdr>
    </w:div>
    <w:div w:id="20370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h/Library/Containers/com.microsoft.Word/Data/Library/Caches/1033/TM03992044/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874976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2013-01-07T04:40:00+00:00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1668071</Value>
    </PublishStatusLookup>
    <APAuthor xmlns="4873beb7-5857-4685-be1f-d57550cc96cc">
      <UserInfo>
        <DisplayName>REDMOND\v-depind</DisplayName>
        <AccountId>3238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TP103992043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8BBD0-8686-4E61-AFBB-754913029943}">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543FDBD-23E7-46AD-95D2-B8C190EF3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5.xml><?xml version="1.0" encoding="utf-8"?>
<ds:datastoreItem xmlns:ds="http://schemas.openxmlformats.org/officeDocument/2006/customXml" ds:itemID="{941C5FE5-8B8D-DD4F-8E56-2A590212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50</TotalTime>
  <Pages>3</Pages>
  <Words>912</Words>
  <Characters>5200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Functional programming</vt:lpstr>
    </vt:vector>
  </TitlesOfParts>
  <Company>21269015</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programming</dc:title>
  <dc:subject>Element 2</dc:subject>
  <dc:creator>Ahmad Karkouti</dc:creator>
  <cp:lastModifiedBy>Ahmad Karkouti</cp:lastModifiedBy>
  <cp:revision>61</cp:revision>
  <dcterms:created xsi:type="dcterms:W3CDTF">2018-02-26T07:52:00Z</dcterms:created>
  <dcterms:modified xsi:type="dcterms:W3CDTF">2018-02-28T17:34:00Z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